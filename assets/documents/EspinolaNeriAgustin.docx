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pPr w:leftFromText="141" w:rightFromText="141" w:horzAnchor="margin" w:tblpY="-876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Pr="00F51B82" w:rsidR="001B2ABD" w:rsidTr="41EAE700" w14:paraId="0447C284" w14:textId="77777777">
        <w:trPr>
          <w:trHeight w:val="4410"/>
        </w:trPr>
        <w:tc>
          <w:tcPr>
            <w:tcW w:w="3600" w:type="dxa"/>
            <w:tcMar/>
            <w:vAlign w:val="bottom"/>
          </w:tcPr>
          <w:p w:rsidRPr="00F51B82" w:rsidR="001B2ABD" w:rsidP="0E5AA537" w:rsidRDefault="00F51B82" w14:paraId="55701B1C" w14:textId="62FA1C69">
            <w:pPr>
              <w:pStyle w:val="Normal"/>
              <w:tabs>
                <w:tab w:val="left" w:pos="990"/>
              </w:tabs>
              <w:jc w:val="center"/>
            </w:pPr>
            <w:r>
              <w:drawing>
                <wp:inline wp14:editId="12DC4BA9" wp14:anchorId="583145C5">
                  <wp:extent cx="2555641" cy="2817439"/>
                  <wp:effectExtent l="0" t="0" r="0" b="0"/>
                  <wp:docPr id="7075234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d4bea956684e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641" cy="281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Mar/>
          </w:tcPr>
          <w:p w:rsidRPr="00F51B82" w:rsidR="001B2ABD" w:rsidP="00CC54E0" w:rsidRDefault="001B2ABD" w14:paraId="48CCF589" w14:textId="77777777">
            <w:pPr>
              <w:tabs>
                <w:tab w:val="left" w:pos="990"/>
              </w:tabs>
              <w:rPr>
                <w:rFonts w:ascii="Bembo" w:hAnsi="Bembo"/>
              </w:rPr>
            </w:pPr>
          </w:p>
        </w:tc>
        <w:tc>
          <w:tcPr>
            <w:tcW w:w="6470" w:type="dxa"/>
            <w:tcMar/>
            <w:vAlign w:val="bottom"/>
          </w:tcPr>
          <w:p w:rsidRPr="00F51B82" w:rsidR="001B2ABD" w:rsidP="7115168B" w:rsidRDefault="00F51B82" w14:paraId="26D2BEA5" w14:textId="620E2DB6">
            <w:pPr>
              <w:pStyle w:val="Ttulo"/>
              <w:rPr>
                <w:rFonts w:ascii="Bembo" w:hAnsi="Bembo"/>
              </w:rPr>
            </w:pPr>
            <w:r w:rsidRPr="7115168B" w:rsidR="7115168B">
              <w:rPr>
                <w:rFonts w:ascii="Bembo" w:hAnsi="Bembo"/>
              </w:rPr>
              <w:t>Neri</w:t>
            </w:r>
          </w:p>
          <w:p w:rsidRPr="00F51B82" w:rsidR="001B2ABD" w:rsidP="7115168B" w:rsidRDefault="00F51B82" w14:paraId="79F465FA" w14:textId="5E9BCE78">
            <w:pPr>
              <w:pStyle w:val="Ttulo"/>
              <w:rPr>
                <w:rFonts w:ascii="Bembo" w:hAnsi="Bembo"/>
              </w:rPr>
            </w:pPr>
            <w:r w:rsidRPr="7115168B" w:rsidR="7115168B">
              <w:rPr>
                <w:rFonts w:ascii="Bembo" w:hAnsi="Bembo"/>
              </w:rPr>
              <w:t>Espínola</w:t>
            </w:r>
          </w:p>
          <w:p w:rsidRPr="00094D3E" w:rsidR="001B2ABD" w:rsidP="41EAE700" w:rsidRDefault="00854F41" w14:paraId="2FF92686" w14:textId="77777777">
            <w:pPr>
              <w:pStyle w:val="Subttulo"/>
              <w:rPr>
                <w:rFonts w:ascii="Bembo" w:hAnsi="Bembo"/>
                <w:sz w:val="22"/>
                <w:szCs w:val="22"/>
              </w:rPr>
            </w:pPr>
            <w:r w:rsidRPr="41EAE700">
              <w:rPr>
                <w:rFonts w:ascii="Bembo" w:hAnsi="Bembo"/>
                <w:spacing w:val="0"/>
                <w:w w:val="41"/>
                <w:sz w:val="22"/>
                <w:szCs w:val="22"/>
              </w:rPr>
              <w:t>Argentino.</w:t>
            </w:r>
            <w:r w:rsidRPr="41EAE700" w:rsidR="00094D3E">
              <w:rPr>
                <w:rFonts w:ascii="Bembo" w:hAnsi="Bembo"/>
                <w:spacing w:val="0"/>
                <w:w w:val="41"/>
                <w:sz w:val="22"/>
                <w:szCs w:val="22"/>
              </w:rPr>
              <w:t xml:space="preserve"> </w:t>
            </w:r>
            <w:r w:rsidRPr="41EAE700">
              <w:rPr>
                <w:rFonts w:ascii="Bembo" w:hAnsi="Bembo"/>
                <w:spacing w:val="0"/>
                <w:w w:val="41"/>
                <w:sz w:val="22"/>
                <w:szCs w:val="22"/>
              </w:rPr>
              <w:t>Soltero.</w:t>
            </w:r>
            <w:r w:rsidRPr="41EAE700" w:rsidR="00094D3E">
              <w:rPr>
                <w:rFonts w:ascii="Bembo" w:hAnsi="Bembo"/>
                <w:spacing w:val="0"/>
                <w:w w:val="41"/>
                <w:sz w:val="22"/>
                <w:szCs w:val="22"/>
              </w:rPr>
              <w:t xml:space="preserve"> Nacido el 09/05/1989. CUIL 2-34472866-7</w:t>
            </w:r>
          </w:p>
        </w:tc>
      </w:tr>
      <w:tr w:rsidRPr="00F51B82" w:rsidR="001B2ABD" w:rsidTr="41EAE700" w14:paraId="355789BC" w14:textId="77777777">
        <w:tc>
          <w:tcPr>
            <w:tcW w:w="3600" w:type="dxa"/>
            <w:tcMar/>
          </w:tcPr>
          <w:p w:rsidRPr="00F51B82" w:rsidR="001B2ABD" w:rsidP="41EAE700" w:rsidRDefault="00036450" w14:paraId="4FFE01A4" w14:textId="508F74F0">
            <w:pPr>
              <w:pStyle w:val="Normal"/>
              <w:rPr>
                <w:rFonts w:ascii="Bembo" w:hAnsi="Bembo"/>
                <w:noProof w:val="0"/>
                <w:lang w:val="es-ES" w:bidi="es-ES"/>
              </w:rPr>
            </w:pPr>
            <w:r w:rsidRPr="41EAE700" w:rsidR="41EAE700">
              <w:rPr>
                <w:rFonts w:ascii="Bembo" w:hAnsi="Bembo" w:eastAsia="メイリオ" w:cs="Times New Roman" w:eastAsiaTheme="majorEastAsia" w:cstheme="majorBidi"/>
                <w:b w:val="1"/>
                <w:bCs w:val="1"/>
                <w:caps w:val="1"/>
                <w:noProof w:val="0"/>
                <w:color w:val="548AB7" w:themeColor="accent1" w:themeTint="FF" w:themeShade="BF"/>
                <w:sz w:val="22"/>
                <w:szCs w:val="22"/>
                <w:lang w:val="es-ES" w:bidi="es-ES"/>
              </w:rPr>
              <w:t>perfil</w:t>
            </w:r>
          </w:p>
          <w:p w:rsidR="0E5AA537" w:rsidP="0E5AA537" w:rsidRDefault="0E5AA537" w14:paraId="36779BD7" w14:textId="5E08E0D8">
            <w:pPr>
              <w:rPr>
                <w:rFonts w:ascii="Bembo" w:hAnsi="Bembo"/>
              </w:rPr>
            </w:pPr>
          </w:p>
          <w:p w:rsidRPr="00F51B82" w:rsidR="00036450" w:rsidP="41EAE700" w:rsidRDefault="00036450" w14:paraId="12F94AF0" w14:textId="0F9713F8">
            <w:pPr>
              <w:jc w:val="both"/>
            </w:pP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Profesional dinámico y motivado. Me divierte tomar proyectos y gestionarlos desde el concepto hasta su finalización, diseñar estrategias de mejoras y relacionarme con mi equipo para lograr el objetivo en el menor tiempo posible. </w:t>
            </w:r>
          </w:p>
          <w:p w:rsidRPr="00F51B82" w:rsidR="00036450" w:rsidP="41EAE700" w:rsidRDefault="00036450" w14:paraId="1C53E26C" w14:textId="09A3E03B">
            <w:pPr>
              <w:jc w:val="both"/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Continuamente me encuentro capacitando con las nuevas tecnologías Web y Mobile tanto para mi empleo como para mi desarrollo personal. Apasionado por la Inteligencia Artificial y la robótica.</w:t>
            </w:r>
            <w:r w:rsidRPr="41EAE700" w:rsidR="41EAE700">
              <w:rPr>
                <w:rFonts w:ascii="Bembo" w:hAnsi="Bembo"/>
                <w:sz w:val="20"/>
                <w:szCs w:val="20"/>
              </w:rPr>
              <w:t xml:space="preserve"> </w:t>
            </w:r>
          </w:p>
          <w:sdt>
            <w:sdtPr>
              <w:id w:val="-1954003311"/>
              <w15:appearance w15:val="hidden"/>
              <w:temporary/>
              <w:showingPlcHdr/>
              <w:placeholder>
                <w:docPart w:val="75EEEF2B16CB4F47BD4CA15B17CA395D"/>
              </w:placeholder>
              <w:rPr>
                <w:rFonts w:ascii="Bembo" w:hAnsi="Bembo"/>
              </w:rPr>
            </w:sdtPr>
            <w:sdtContent>
              <w:p w:rsidRPr="00F51B82" w:rsidR="00036450" w:rsidP="00CC54E0" w:rsidRDefault="00CB0055" w14:paraId="592207CC" w14:textId="77777777">
                <w:pPr>
                  <w:pStyle w:val="Ttulo3"/>
                  <w:rPr>
                    <w:rFonts w:ascii="Bembo" w:hAnsi="Bembo"/>
                  </w:rPr>
                </w:pPr>
                <w:r w:rsidRPr="00F51B82">
                  <w:rPr>
                    <w:rFonts w:ascii="Bembo" w:hAnsi="Bembo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15:appearance w15:val="hidden"/>
              <w:temporary/>
              <w:showingPlcHdr/>
              <w:placeholder>
                <w:docPart w:val="765975F7527B4F728E2E02799328643E"/>
              </w:placeholder>
              <w:rPr>
                <w:rFonts w:ascii="Bembo" w:hAnsi="Bembo"/>
              </w:rPr>
            </w:sdtPr>
            <w:sdtContent>
              <w:p w:rsidRPr="00F51B82" w:rsidR="004D3011" w:rsidP="00CC54E0" w:rsidRDefault="004D3011" w14:paraId="099210A7" w14:textId="77777777">
                <w:pPr>
                  <w:rPr>
                    <w:rFonts w:ascii="Bembo" w:hAnsi="Bembo"/>
                  </w:rPr>
                </w:pPr>
                <w:r w:rsidRPr="00F51B82">
                  <w:rPr>
                    <w:rFonts w:ascii="Bembo" w:hAnsi="Bembo"/>
                    <w:lang w:bidi="es-ES"/>
                  </w:rPr>
                  <w:t>TELÉFONO:</w:t>
                </w:r>
              </w:p>
            </w:sdtContent>
          </w:sdt>
          <w:p w:rsidRPr="00F51B82" w:rsidR="004D3011" w:rsidP="0E5AA537" w:rsidRDefault="00A7758B" w14:paraId="43958D97" w14:textId="1465EC67">
            <w:pPr>
              <w:rPr>
                <w:rFonts w:ascii="Bembo" w:hAnsi="Bembo"/>
                <w:sz w:val="20"/>
                <w:szCs w:val="20"/>
              </w:rPr>
            </w:pPr>
            <w:r w:rsidRPr="7115168B" w:rsidR="7115168B">
              <w:rPr>
                <w:rFonts w:ascii="Bembo" w:hAnsi="Bembo"/>
                <w:sz w:val="20"/>
                <w:szCs w:val="20"/>
              </w:rPr>
              <w:t>11-6857-3664</w:t>
            </w:r>
          </w:p>
          <w:p w:rsidRPr="00F51B82" w:rsidR="004D3011" w:rsidP="00CC54E0" w:rsidRDefault="004D3011" w14:paraId="5B65B92A" w14:textId="77777777">
            <w:pPr>
              <w:rPr>
                <w:rFonts w:ascii="Bembo" w:hAnsi="Bembo"/>
              </w:rPr>
            </w:pPr>
          </w:p>
          <w:sdt>
            <w:sdtPr>
              <w:id w:val="67859272"/>
              <w15:appearance w15:val="hidden"/>
              <w:temporary/>
              <w:showingPlcHdr/>
              <w:placeholder>
                <w:docPart w:val="98E0D32DE03E47A38852E4B642919C00"/>
              </w:placeholder>
              <w:rPr>
                <w:rFonts w:ascii="Bembo" w:hAnsi="Bembo"/>
              </w:rPr>
            </w:sdtPr>
            <w:sdtContent>
              <w:p w:rsidRPr="00F51B82" w:rsidR="004D3011" w:rsidP="00CC54E0" w:rsidRDefault="004D3011" w14:paraId="687D5BE5" w14:textId="77777777">
                <w:pPr>
                  <w:rPr>
                    <w:rFonts w:ascii="Bembo" w:hAnsi="Bembo"/>
                  </w:rPr>
                </w:pPr>
                <w:r w:rsidRPr="41EAE700" w:rsidR="41EAE700">
                  <w:rPr>
                    <w:rFonts w:ascii="Bembo" w:hAnsi="Bembo" w:eastAsia="メイリオ" w:cs="Times New Roman" w:eastAsiaTheme="majorEastAsia" w:cstheme="majorBidi"/>
                    <w:b w:val="1"/>
                    <w:bCs w:val="1"/>
                    <w:caps w:val="1"/>
                    <w:color w:val="548AB7" w:themeColor="accent1" w:themeTint="FF" w:themeShade="BF"/>
                    <w:sz w:val="22"/>
                    <w:szCs w:val="22"/>
                    <w:lang w:bidi="es-ES"/>
                  </w:rPr>
                  <w:t>SITIO WEB:</w:t>
                </w:r>
              </w:p>
            </w:sdtContent>
          </w:sdt>
          <w:p w:rsidR="7115168B" w:rsidP="7115168B" w:rsidRDefault="7115168B" w14:paraId="09B7E296" w14:textId="145B1BEC">
            <w:pPr>
              <w:pStyle w:val="Normal"/>
            </w:pPr>
            <w:hyperlink r:id="R67ff38ace137488b">
              <w:r w:rsidRPr="41EAE700" w:rsidR="41EAE700">
                <w:rPr>
                  <w:rStyle w:val="Hipervnculo"/>
                  <w:rFonts w:ascii="Bembo" w:hAnsi="Bembo" w:eastAsia="Bembo" w:cs="Bembo"/>
                  <w:noProof w:val="0"/>
                  <w:sz w:val="20"/>
                  <w:szCs w:val="20"/>
                  <w:lang w:val="en-US"/>
                </w:rPr>
                <w:t>https://nerinni.github.io/</w:t>
              </w:r>
            </w:hyperlink>
          </w:p>
          <w:p w:rsidRPr="00A7758B" w:rsidR="004D3011" w:rsidP="00CC54E0" w:rsidRDefault="004D3011" w14:paraId="7805ACE0" w14:textId="77777777">
            <w:pPr>
              <w:rPr>
                <w:rFonts w:ascii="Bembo" w:hAnsi="Bembo"/>
                <w:lang w:val="en-US"/>
              </w:rPr>
            </w:pPr>
          </w:p>
          <w:sdt>
            <w:sdtPr>
              <w:id w:val="-240260293"/>
              <w15:appearance w15:val="hidden"/>
              <w:temporary/>
              <w:showingPlcHdr/>
              <w:placeholder>
                <w:docPart w:val="88560468767C4F5A95C55FB72E3FF291"/>
              </w:placeholder>
              <w:rPr>
                <w:rFonts w:ascii="Bembo" w:hAnsi="Bembo"/>
              </w:rPr>
            </w:sdtPr>
            <w:sdtContent>
              <w:p w:rsidRPr="00F51B82" w:rsidR="004D3011" w:rsidP="00CC54E0" w:rsidRDefault="004D3011" w14:paraId="0CC60AF5" w14:textId="77777777">
                <w:pPr>
                  <w:rPr>
                    <w:rFonts w:ascii="Bembo" w:hAnsi="Bembo"/>
                  </w:rPr>
                </w:pPr>
                <w:r w:rsidRPr="41EAE700" w:rsidR="41EAE700">
                  <w:rPr>
                    <w:rFonts w:ascii="Bembo" w:hAnsi="Bembo" w:eastAsia="メイリオ" w:cs="Times New Roman" w:eastAsiaTheme="majorEastAsia" w:cstheme="majorBidi"/>
                    <w:b w:val="1"/>
                    <w:bCs w:val="1"/>
                    <w:caps w:val="1"/>
                    <w:color w:val="548AB7" w:themeColor="accent1" w:themeTint="FF" w:themeShade="BF"/>
                    <w:sz w:val="22"/>
                    <w:szCs w:val="22"/>
                    <w:lang w:bidi="es-ES"/>
                  </w:rPr>
                  <w:t>CORREO ELECTRÓNICO:</w:t>
                </w:r>
              </w:p>
            </w:sdtContent>
          </w:sdt>
          <w:p w:rsidRPr="00F51B82" w:rsidR="00036450" w:rsidP="0E5AA537" w:rsidRDefault="00A7758B" w14:paraId="249F1CF7" w14:textId="79AC80F7">
            <w:pPr>
              <w:rPr>
                <w:rStyle w:val="Hipervnculo"/>
                <w:rFonts w:ascii="Bembo" w:hAnsi="Bembo"/>
                <w:sz w:val="20"/>
                <w:szCs w:val="20"/>
              </w:rPr>
            </w:pPr>
            <w:r w:rsidRPr="7115168B" w:rsidR="7115168B">
              <w:rPr>
                <w:rFonts w:ascii="Bembo" w:hAnsi="Bembo"/>
                <w:color w:val="B85A22" w:themeColor="accent2" w:themeTint="FF" w:themeShade="BF"/>
                <w:sz w:val="20"/>
                <w:szCs w:val="20"/>
                <w:u w:val="single"/>
              </w:rPr>
              <w:t>neri.agustin.es@outlook.com</w:t>
            </w:r>
          </w:p>
          <w:sdt>
            <w:sdtPr>
              <w:id w:val="-1444214663"/>
              <w15:appearance w15:val="hidden"/>
              <w:temporary/>
              <w:showingPlcHdr/>
              <w:placeholder>
                <w:docPart w:val="2FCFDE8D62744B768EEF59D11DB74D25"/>
              </w:placeholder>
              <w:rPr>
                <w:rFonts w:ascii="Bembo" w:hAnsi="Bembo"/>
              </w:rPr>
            </w:sdtPr>
            <w:sdtContent>
              <w:p w:rsidRPr="00F51B82" w:rsidR="004D3011" w:rsidP="00CC54E0" w:rsidRDefault="00CB0055" w14:paraId="7E342864" w14:textId="77777777">
                <w:pPr>
                  <w:pStyle w:val="Ttulo3"/>
                  <w:rPr>
                    <w:rFonts w:ascii="Bembo" w:hAnsi="Bembo"/>
                  </w:rPr>
                </w:pPr>
                <w:r w:rsidRPr="00F51B82">
                  <w:rPr>
                    <w:rFonts w:ascii="Bembo" w:hAnsi="Bembo"/>
                    <w:lang w:bidi="es-ES"/>
                  </w:rPr>
                  <w:t>Aficiones</w:t>
                </w:r>
              </w:p>
            </w:sdtContent>
          </w:sdt>
          <w:p w:rsidRPr="00F51B82" w:rsidR="004D3011" w:rsidP="0E5AA537" w:rsidRDefault="00A7758B" w14:paraId="31FE7E9D" w14:textId="4760EE09">
            <w:pPr>
              <w:rPr>
                <w:rFonts w:ascii="Bembo" w:hAnsi="Bembo"/>
                <w:sz w:val="20"/>
                <w:szCs w:val="20"/>
              </w:rPr>
            </w:pPr>
            <w:r w:rsidRPr="7115168B" w:rsidR="7115168B">
              <w:rPr>
                <w:rFonts w:ascii="Bembo" w:hAnsi="Bembo"/>
                <w:sz w:val="20"/>
                <w:szCs w:val="20"/>
              </w:rPr>
              <w:t>Pádel</w:t>
            </w:r>
            <w:r w:rsidRPr="7115168B" w:rsidR="7115168B">
              <w:rPr>
                <w:rFonts w:ascii="Bembo" w:hAnsi="Bembo"/>
                <w:sz w:val="20"/>
                <w:szCs w:val="20"/>
              </w:rPr>
              <w:t>.</w:t>
            </w:r>
          </w:p>
          <w:p w:rsidRPr="00F51B82" w:rsidR="004D3011" w:rsidP="0E5AA537" w:rsidRDefault="00A7758B" w14:paraId="0B4C114C" w14:textId="7692FB06">
            <w:pPr>
              <w:rPr>
                <w:rFonts w:ascii="Bembo" w:hAnsi="Bembo"/>
                <w:sz w:val="20"/>
                <w:szCs w:val="20"/>
              </w:rPr>
            </w:pPr>
            <w:r w:rsidRPr="7115168B" w:rsidR="7115168B">
              <w:rPr>
                <w:rFonts w:ascii="Bembo" w:hAnsi="Bembo"/>
                <w:sz w:val="20"/>
                <w:szCs w:val="20"/>
              </w:rPr>
              <w:t>Trabajos de carpintería.</w:t>
            </w:r>
          </w:p>
          <w:p w:rsidR="004D3011" w:rsidP="0E5AA537" w:rsidRDefault="00A7758B" w14:paraId="0040564C" w14:textId="4150A0B8">
            <w:pPr>
              <w:rPr>
                <w:rFonts w:ascii="Bembo" w:hAnsi="Bembo"/>
                <w:sz w:val="20"/>
                <w:szCs w:val="20"/>
              </w:rPr>
            </w:pPr>
            <w:r w:rsidRPr="7115168B" w:rsidR="7115168B">
              <w:rPr>
                <w:rFonts w:ascii="Bembo" w:hAnsi="Bembo"/>
                <w:sz w:val="20"/>
                <w:szCs w:val="20"/>
              </w:rPr>
              <w:t>Tocar la guitarra.</w:t>
            </w:r>
          </w:p>
          <w:p w:rsidRPr="00094D3E" w:rsidR="00854F41" w:rsidP="00CC54E0" w:rsidRDefault="00854F41" w14:paraId="61CEC394" w14:textId="590AA465">
            <w:pPr>
              <w:pStyle w:val="Ttulo3"/>
              <w:rPr>
                <w:rFonts w:ascii="Bembo" w:hAnsi="Bembo"/>
              </w:rPr>
            </w:pPr>
            <w:r w:rsidRPr="7115168B" w:rsidR="7115168B">
              <w:rPr>
                <w:rFonts w:ascii="Bembo" w:hAnsi="Bembo"/>
              </w:rPr>
              <w:t>HABILIDADES TÉCNICAS</w:t>
            </w:r>
          </w:p>
          <w:p w:rsidR="00854F41" w:rsidP="41EAE700" w:rsidRDefault="00854F41" w14:paraId="3C094A79" w14:textId="4AAF51CC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 xml:space="preserve">C# </w:t>
            </w:r>
          </w:p>
          <w:p w:rsidR="00854F41" w:rsidP="41EAE700" w:rsidRDefault="00854F41" w14:paraId="08B7B0C5" w14:textId="708E81CD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JQuery</w:t>
            </w:r>
          </w:p>
          <w:p w:rsidR="00854F41" w:rsidP="0E5AA537" w:rsidRDefault="00854F41" w14:paraId="1AC5147F" w14:textId="5C524764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Angular</w:t>
            </w:r>
          </w:p>
          <w:p w:rsidRPr="00094D3E" w:rsidR="00094D3E" w:rsidP="41EAE700" w:rsidRDefault="00094D3E" w14:paraId="030CF2B0" w14:textId="1B8EE991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TypeScript</w:t>
            </w:r>
          </w:p>
          <w:p w:rsidRPr="00094D3E" w:rsidR="00094D3E" w:rsidP="41EAE700" w:rsidRDefault="00094D3E" w14:paraId="6251B350" w14:textId="720C9211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Git</w:t>
            </w:r>
          </w:p>
          <w:p w:rsidRPr="00094D3E" w:rsidR="00094D3E" w:rsidP="7115168B" w:rsidRDefault="00094D3E" w14:paraId="335ED7ED" w14:textId="62ECE5A3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HTML5</w:t>
            </w:r>
          </w:p>
          <w:p w:rsidRPr="00094D3E" w:rsidR="00094D3E" w:rsidP="41EAE700" w:rsidRDefault="00094D3E" w14:paraId="19FBDF1D" w14:textId="39358066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CSS3</w:t>
            </w:r>
          </w:p>
          <w:p w:rsidRPr="00094D3E" w:rsidR="00094D3E" w:rsidP="41EAE700" w:rsidRDefault="00094D3E" w14:paraId="1E29F23C" w14:textId="627C3F1A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JavaScript</w:t>
            </w:r>
          </w:p>
          <w:p w:rsidRPr="00094D3E" w:rsidR="00094D3E" w:rsidP="7115168B" w:rsidRDefault="00094D3E" w14:paraId="2D670998" w14:textId="42779878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SQL (Oracle &amp; SQLite)</w:t>
            </w:r>
          </w:p>
        </w:tc>
        <w:tc>
          <w:tcPr>
            <w:tcW w:w="720" w:type="dxa"/>
            <w:tcMar/>
          </w:tcPr>
          <w:p w:rsidRPr="00F51B82" w:rsidR="001B2ABD" w:rsidP="00CC54E0" w:rsidRDefault="001B2ABD" w14:paraId="64E7CB28" w14:textId="77777777">
            <w:pPr>
              <w:tabs>
                <w:tab w:val="left" w:pos="990"/>
              </w:tabs>
              <w:rPr>
                <w:rFonts w:ascii="Bembo" w:hAnsi="Bembo"/>
              </w:rPr>
            </w:pPr>
          </w:p>
        </w:tc>
        <w:tc>
          <w:tcPr>
            <w:tcW w:w="6470" w:type="dxa"/>
            <w:tcMar/>
          </w:tcPr>
          <w:p w:rsidRPr="00F51B82" w:rsidR="001B2ABD" w:rsidP="63777903" w:rsidRDefault="00E25A26" w14:paraId="2B69AD8D" w14:noSpellErr="1" w14:textId="6B3F61A2">
            <w:pPr>
              <w:pStyle w:val="Normal"/>
            </w:pPr>
          </w:p>
          <w:p w:rsidR="41EAE700" w:rsidP="41EAE700" w:rsidRDefault="41EAE700" w14:paraId="33A53878" w14:textId="29F3E1CF">
            <w:pPr>
              <w:pStyle w:val="Ttulo4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EAE700" w:rsidR="41EAE700">
              <w:rPr>
                <w:rFonts w:ascii="Bembo" w:hAnsi="Bembo" w:eastAsia="メイリオ" w:cs="Times New Roman" w:eastAsiaTheme="majorEastAsia" w:cstheme="majorBidi"/>
                <w:b w:val="1"/>
                <w:bCs w:val="1"/>
                <w:caps w:val="1"/>
                <w:color w:val="548AB7" w:themeColor="accent1" w:themeTint="FF" w:themeShade="BF"/>
                <w:sz w:val="22"/>
                <w:szCs w:val="22"/>
                <w:lang w:bidi="es-ES"/>
              </w:rPr>
              <w:t>ESTUDIOS</w:t>
            </w:r>
          </w:p>
          <w:p w:rsidR="41EAE700" w:rsidP="41EAE700" w:rsidRDefault="41EAE700" w14:paraId="59B242AB" w14:textId="657E7CEE">
            <w:pPr>
              <w:pStyle w:val="Normal"/>
              <w:bidi w:val="0"/>
            </w:pPr>
          </w:p>
          <w:p w:rsidR="7115168B" w:rsidP="41EAE700" w:rsidRDefault="7115168B" w14:paraId="54FBB1C3" w14:textId="20D0D94B">
            <w:pPr>
              <w:pStyle w:val="Ttulo4"/>
              <w:spacing w:before="0" w:beforeAutospacing="off" w:after="0" w:afterAutospacing="off" w:line="259" w:lineRule="auto"/>
              <w:ind w:left="0" w:right="0"/>
              <w:jc w:val="left"/>
            </w:pPr>
            <w:r w:rsidR="41EAE700">
              <w:rPr/>
              <w:t>Tecnicatura Superior en Desarrollo de Software</w:t>
            </w:r>
          </w:p>
          <w:p w:rsidRPr="00F51B82" w:rsidR="00036450" w:rsidP="7115168B" w:rsidRDefault="00031830" w14:paraId="416BFAC8" w14:textId="73C0F368">
            <w:pPr>
              <w:pStyle w:val="Normal"/>
              <w:rPr>
                <w:rFonts w:ascii="Bembo" w:hAnsi="Bembo"/>
                <w:sz w:val="20"/>
                <w:szCs w:val="20"/>
              </w:rPr>
            </w:pPr>
            <w:r w:rsidRPr="7115168B" w:rsidR="7115168B">
              <w:rPr>
                <w:rFonts w:ascii="Bembo" w:hAnsi="Bembo"/>
                <w:sz w:val="20"/>
                <w:szCs w:val="20"/>
              </w:rPr>
              <w:t>2016/2019 - ISTEA (Instituto Superior Tecnológico Empresarial Argentino)</w:t>
            </w:r>
          </w:p>
          <w:p w:rsidRPr="00F51B82" w:rsidR="00036450" w:rsidP="7115168B" w:rsidRDefault="00031830" w14:paraId="3E6B6098" w14:textId="370C0361">
            <w:pPr>
              <w:pStyle w:val="Ttulo4"/>
              <w:rPr>
                <w:rFonts w:ascii="Bembo" w:hAnsi="Bembo"/>
                <w:sz w:val="20"/>
                <w:szCs w:val="20"/>
              </w:rPr>
            </w:pPr>
          </w:p>
          <w:p w:rsidRPr="00F51B82" w:rsidR="00036450" w:rsidP="0E5AA537" w:rsidRDefault="00031830" w14:paraId="3AC9217B" w14:textId="105D01DE">
            <w:pPr>
              <w:pStyle w:val="Ttulo4"/>
              <w:rPr>
                <w:rFonts w:ascii="Bembo" w:hAnsi="Bembo"/>
                <w:sz w:val="20"/>
                <w:szCs w:val="20"/>
              </w:rPr>
            </w:pPr>
            <w:r w:rsidRPr="7115168B" w:rsidR="7115168B">
              <w:rPr>
                <w:noProof w:val="0"/>
                <w:lang w:val="es-ES"/>
              </w:rPr>
              <w:t>Bachiller, modalidad Economía y Gestión de las Organizaciones</w:t>
            </w:r>
          </w:p>
          <w:p w:rsidRPr="00F51B82" w:rsidR="004142CD" w:rsidP="7115168B" w:rsidRDefault="004142CD" w14:paraId="2FEFDA70" w14:textId="0747166F">
            <w:pPr>
              <w:pStyle w:val="Fecha"/>
              <w:rPr>
                <w:rFonts w:ascii="Bembo" w:hAnsi="Bembo"/>
                <w:sz w:val="20"/>
                <w:szCs w:val="20"/>
              </w:rPr>
            </w:pPr>
            <w:r w:rsidRPr="7115168B" w:rsidR="7115168B">
              <w:rPr>
                <w:rFonts w:ascii="Bembo" w:hAnsi="Bembo"/>
                <w:sz w:val="20"/>
                <w:szCs w:val="20"/>
              </w:rPr>
              <w:t xml:space="preserve">2003– 2006. Instituto Alejandro Bunge  </w:t>
            </w:r>
          </w:p>
          <w:sdt>
            <w:sdtPr>
              <w:id w:val="1001553383"/>
              <w15:appearance w15:val="hidden"/>
              <w:temporary/>
              <w:showingPlcHdr/>
              <w:placeholder>
                <w:docPart w:val="1CC12AF21D38466DB8B20AFFFF5224A8"/>
              </w:placeholder>
              <w:rPr>
                <w:rFonts w:ascii="Bembo" w:hAnsi="Bembo"/>
              </w:rPr>
            </w:sdtPr>
            <w:sdtContent>
              <w:p w:rsidRPr="00F51B82" w:rsidR="00036450" w:rsidP="00CC54E0" w:rsidRDefault="00036450" w14:paraId="1F9BD354" w14:textId="77777777">
                <w:pPr>
                  <w:pStyle w:val="Ttulo2"/>
                  <w:rPr>
                    <w:rFonts w:ascii="Bembo" w:hAnsi="Bembo"/>
                  </w:rPr>
                </w:pPr>
                <w:r w:rsidRPr="41EAE700" w:rsidR="41EAE700">
                  <w:rPr>
                    <w:rFonts w:ascii="Bembo" w:hAnsi="Bembo" w:eastAsia="メイリオ" w:cs="Times New Roman" w:eastAsiaTheme="majorEastAsia" w:cstheme="majorBidi"/>
                    <w:b w:val="1"/>
                    <w:bCs w:val="1"/>
                    <w:caps w:val="1"/>
                    <w:color w:val="548AB7" w:themeColor="accent1" w:themeTint="FF" w:themeShade="BF"/>
                    <w:sz w:val="22"/>
                    <w:szCs w:val="22"/>
                    <w:lang w:bidi="es-ES"/>
                  </w:rPr>
                  <w:t>EXPERIENCIA LABORAL</w:t>
                </w:r>
              </w:p>
            </w:sdtContent>
          </w:sdt>
          <w:p w:rsidR="41EAE700" w:rsidP="41EAE700" w:rsidRDefault="41EAE700" w14:paraId="029E1362" w14:textId="43A21893">
            <w:pPr>
              <w:pStyle w:val="Normal"/>
              <w:rPr>
                <w:noProof w:val="0"/>
                <w:lang w:val="es-ES"/>
              </w:rPr>
            </w:pPr>
            <w:r w:rsidRPr="41EAE700" w:rsidR="41EAE700">
              <w:rPr>
                <w:rFonts w:ascii="Century Gothic" w:hAnsi="Century Gothic" w:eastAsia="メイリオ" w:cs="Arial" w:eastAsiaTheme="minorEastAsia" w:cstheme="minorBidi"/>
                <w:b w:val="1"/>
                <w:bCs w:val="1"/>
                <w:noProof w:val="0"/>
                <w:sz w:val="18"/>
                <w:szCs w:val="18"/>
                <w:lang w:val="es-ES"/>
              </w:rPr>
              <w:t>Analista Desarrollador Web</w:t>
            </w:r>
          </w:p>
          <w:p w:rsidRPr="005E7BC5" w:rsidR="00036450" w:rsidP="0E5AA537" w:rsidRDefault="00943E28" w14:paraId="026877A0" w14:textId="0255ACBC">
            <w:pPr>
              <w:pStyle w:val="Ttulo4"/>
              <w:rPr>
                <w:rFonts w:ascii="Bembo" w:hAnsi="Bembo"/>
                <w:b w:val="0"/>
                <w:bCs w:val="0"/>
                <w:sz w:val="20"/>
                <w:szCs w:val="20"/>
              </w:rPr>
            </w:pPr>
            <w:r w:rsidRPr="41EAE700" w:rsidR="41EAE700">
              <w:rPr>
                <w:rFonts w:ascii="Bembo" w:hAnsi="Bembo"/>
                <w:b w:val="0"/>
                <w:bCs w:val="0"/>
                <w:sz w:val="20"/>
                <w:szCs w:val="20"/>
              </w:rPr>
              <w:t>07/2019 – Presente</w:t>
            </w:r>
          </w:p>
          <w:p w:rsidRPr="00F51B82" w:rsidR="00036450" w:rsidP="0E5AA537" w:rsidRDefault="00943E28" w14:paraId="0698A53B" w14:textId="0013A9EE">
            <w:pPr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Desarrollo, diseño y mantenimiento del </w:t>
            </w:r>
            <w:proofErr w:type="spellStart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subdomio</w:t>
            </w:r>
            <w:proofErr w:type="spellEnd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 web de la obra social </w:t>
            </w:r>
            <w:proofErr w:type="spellStart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OSPe</w:t>
            </w:r>
            <w:proofErr w:type="spellEnd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 - Trámites Online.</w:t>
            </w:r>
          </w:p>
          <w:p w:rsidRPr="00F51B82" w:rsidR="00036450" w:rsidP="0E5AA537" w:rsidRDefault="00943E28" w14:paraId="67EE12D7" w14:textId="0814A58B">
            <w:pPr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Desarrollado con .NET Framework 4 + Bootstrap 3.x + JQuery en Visual Studio 2019 y servicios API en PHP.   </w:t>
            </w:r>
          </w:p>
          <w:p w:rsidRPr="00F51B82" w:rsidR="00036450" w:rsidP="0E5AA537" w:rsidRDefault="00943E28" w14:paraId="483D936C" w14:textId="552B5E09">
            <w:pPr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Azure DevOps para el control de versiones y gestión de tareas. </w:t>
            </w:r>
          </w:p>
          <w:p w:rsidRPr="00F51B82" w:rsidR="00036450" w:rsidP="41EAE700" w:rsidRDefault="00943E28" w14:paraId="789431C2" w14:textId="3E1E28EB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Implementé el modelo de trabajo/desarrollo con </w:t>
            </w:r>
            <w:proofErr w:type="spellStart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GitFlow</w:t>
            </w:r>
            <w:proofErr w:type="spellEnd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SourceTree</w:t>
            </w:r>
            <w:proofErr w:type="spellEnd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. </w:t>
            </w:r>
          </w:p>
          <w:p w:rsidRPr="00F51B82" w:rsidR="00036450" w:rsidP="0E5AA537" w:rsidRDefault="00943E28" w14:paraId="7CC1D6FD" w14:textId="7574AE95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Llevo adelante un proyecto Web, implementando mejoras tales como consumo de servicios por API, creación de paquetes </w:t>
            </w:r>
            <w:proofErr w:type="spellStart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Nuget</w:t>
            </w:r>
            <w:proofErr w:type="spellEnd"/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, actualización de librerías de clases en .NET 4.0 a 4.7</w:t>
            </w:r>
            <w:r w:rsidRPr="41EAE700" w:rsidR="41EAE700">
              <w:rPr>
                <w:rFonts w:ascii="Bembo" w:hAnsi="Bembo"/>
                <w:sz w:val="20"/>
                <w:szCs w:val="20"/>
              </w:rPr>
              <w:t xml:space="preserve"> </w:t>
            </w:r>
          </w:p>
          <w:p w:rsidRPr="00F51B82" w:rsidR="004D3011" w:rsidP="0E5AA537" w:rsidRDefault="004D3011" w14:paraId="3361AC03" w14:textId="77777777">
            <w:pPr>
              <w:rPr>
                <w:rFonts w:ascii="Bembo" w:hAnsi="Bembo"/>
                <w:sz w:val="20"/>
                <w:szCs w:val="20"/>
              </w:rPr>
            </w:pPr>
          </w:p>
          <w:p w:rsidRPr="00F51B82" w:rsidR="004D3011" w:rsidP="0E5AA537" w:rsidRDefault="005E7BC5" w14:paraId="4510C27C" w14:textId="1FAE7E0D">
            <w:pPr>
              <w:pStyle w:val="Ttulo4"/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noProof w:val="0"/>
                <w:lang w:val="es-ES"/>
              </w:rPr>
              <w:t>Analista Desarrollador Mobile</w:t>
            </w:r>
            <w:r w:rsidRPr="41EAE700" w:rsidR="41EAE700">
              <w:rPr>
                <w:rFonts w:ascii="Bembo" w:hAnsi="Bembo"/>
                <w:sz w:val="20"/>
                <w:szCs w:val="20"/>
              </w:rPr>
              <w:t>.</w:t>
            </w:r>
          </w:p>
          <w:p w:rsidR="005E7BC5" w:rsidP="0E5AA537" w:rsidRDefault="005E7BC5" w14:paraId="2F01EF42" w14:textId="4A2C86DD">
            <w:pPr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/>
                <w:sz w:val="20"/>
                <w:szCs w:val="20"/>
              </w:rPr>
              <w:t>09/2017 – 06/2019</w:t>
            </w:r>
          </w:p>
          <w:p w:rsidRPr="00F51B82" w:rsidR="004D3011" w:rsidP="41EAE700" w:rsidRDefault="005E7BC5" w14:paraId="78447324" w14:textId="3975186D">
            <w:pPr>
              <w:pStyle w:val="Normal"/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Trabajé en el proyecto de aplicación Ruta40 desarrollado para Android con Xamarin Forms. En 3 oportunidades viaje a Colombia para la implementación y soporte de la aplicación on-site junto con el cliente</w:t>
            </w:r>
            <w:r w:rsidRPr="41EAE700" w:rsidR="41EAE700">
              <w:rPr>
                <w:rFonts w:ascii="Bembo" w:hAnsi="Bembo"/>
                <w:sz w:val="20"/>
                <w:szCs w:val="20"/>
              </w:rPr>
              <w:t xml:space="preserve">  </w:t>
            </w:r>
          </w:p>
          <w:p w:rsidRPr="00F51B82" w:rsidR="004D3011" w:rsidP="0E5AA537" w:rsidRDefault="004D3011" w14:paraId="750226CF" w14:textId="77777777">
            <w:pPr>
              <w:rPr>
                <w:rFonts w:ascii="Bembo" w:hAnsi="Bembo"/>
                <w:sz w:val="20"/>
                <w:szCs w:val="20"/>
              </w:rPr>
            </w:pPr>
          </w:p>
          <w:p w:rsidR="005E7BC5" w:rsidP="0E5AA537" w:rsidRDefault="005E7BC5" w14:paraId="6E97C16B" w14:textId="5FE6E6E0">
            <w:pPr>
              <w:pStyle w:val="Ttulo4"/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noProof w:val="0"/>
                <w:lang w:val="es-ES"/>
              </w:rPr>
              <w:t>Desarrollador de Aplicaciones de Escritorio para Windows</w:t>
            </w:r>
            <w:r w:rsidRPr="41EAE700" w:rsidR="41EAE700">
              <w:rPr>
                <w:rFonts w:ascii="Bembo" w:hAnsi="Bembo"/>
                <w:sz w:val="20"/>
                <w:szCs w:val="20"/>
              </w:rPr>
              <w:t>.</w:t>
            </w:r>
          </w:p>
          <w:p w:rsidRPr="005E7BC5" w:rsidR="004D3011" w:rsidP="0E5AA537" w:rsidRDefault="005E7BC5" w14:paraId="4EE40734" w14:textId="4E47AD7F">
            <w:pPr>
              <w:pStyle w:val="Ttulo4"/>
              <w:rPr>
                <w:rFonts w:ascii="Bembo" w:hAnsi="Bembo"/>
                <w:b w:val="0"/>
                <w:bCs w:val="0"/>
                <w:sz w:val="20"/>
                <w:szCs w:val="20"/>
              </w:rPr>
            </w:pPr>
            <w:r w:rsidRPr="41EAE700" w:rsidR="41EAE700">
              <w:rPr>
                <w:rFonts w:ascii="Bembo" w:hAnsi="Bembo"/>
                <w:b w:val="0"/>
                <w:bCs w:val="0"/>
                <w:sz w:val="20"/>
                <w:szCs w:val="20"/>
              </w:rPr>
              <w:t>08/2015 – 09/2017</w:t>
            </w:r>
          </w:p>
          <w:p w:rsidRPr="00F51B82" w:rsidR="004D3011" w:rsidP="41EAE700" w:rsidRDefault="004D3011" w14:paraId="04EFEDB7" w14:textId="5F5E9404">
            <w:pPr>
              <w:pStyle w:val="Normal"/>
              <w:rPr>
                <w:rFonts w:ascii="Bembo" w:hAnsi="Bembo"/>
                <w:sz w:val="20"/>
                <w:szCs w:val="20"/>
              </w:rPr>
            </w:pP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Fui parte del equipo de trabajo de ISBAN - Santander Río. </w:t>
            </w:r>
            <w:r>
              <w:br/>
            </w: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 xml:space="preserve">Trabajé en el análisis de requerimientos, desarrollo y soporte de aplicaciones en proyectos internos del Banco con C#.NET 4.6 + WPF. </w:t>
            </w:r>
            <w:r>
              <w:br/>
            </w:r>
            <w:r w:rsidRPr="41EAE700" w:rsidR="41EAE700">
              <w:rPr>
                <w:rFonts w:ascii="Bembo" w:hAnsi="Bembo" w:eastAsia="Bembo" w:cs="Bembo"/>
                <w:noProof w:val="0"/>
                <w:sz w:val="20"/>
                <w:szCs w:val="20"/>
                <w:lang w:val="es-ES"/>
              </w:rPr>
              <w:t>Realicé tareas de Control de Calidad, documentación de Casos de Prueba y Técnica</w:t>
            </w:r>
            <w:r w:rsidRPr="41EAE700" w:rsidR="41EAE700">
              <w:rPr>
                <w:rFonts w:ascii="Bembo" w:hAnsi="Bembo"/>
                <w:sz w:val="20"/>
                <w:szCs w:val="20"/>
              </w:rPr>
              <w:t xml:space="preserve">. </w:t>
            </w:r>
          </w:p>
          <w:p w:rsidRPr="00F51B82" w:rsidR="00036450" w:rsidP="00CC54E0" w:rsidRDefault="00854F41" w14:paraId="037F2853" w14:textId="1C1A0405">
            <w:pPr>
              <w:pStyle w:val="Ttulo2"/>
              <w:rPr>
                <w:rFonts w:ascii="Bembo" w:hAnsi="Bembo"/>
              </w:rPr>
            </w:pPr>
            <w:r w:rsidRPr="41EAE700" w:rsidR="41EAE700">
              <w:rPr>
                <w:rFonts w:ascii="Bembo" w:hAnsi="Bembo" w:eastAsia="メイリオ" w:cs="Times New Roman" w:eastAsiaTheme="majorEastAsia" w:cstheme="majorBidi"/>
                <w:b w:val="1"/>
                <w:bCs w:val="1"/>
                <w:caps w:val="1"/>
                <w:color w:val="548AB7" w:themeColor="accent1" w:themeTint="FF" w:themeShade="BF"/>
                <w:sz w:val="22"/>
                <w:szCs w:val="22"/>
                <w:lang w:bidi="es-ES"/>
              </w:rPr>
              <w:t xml:space="preserve">otros </w:t>
            </w:r>
            <w:r w:rsidRPr="41EAE700" w:rsidR="41EAE700">
              <w:rPr>
                <w:rFonts w:ascii="Bembo" w:hAnsi="Bembo" w:eastAsia="メイリオ" w:cs="Times New Roman" w:eastAsiaTheme="majorEastAsia" w:cstheme="majorBidi"/>
                <w:b w:val="1"/>
                <w:bCs w:val="1"/>
                <w:caps w:val="1"/>
                <w:color w:val="548AB7" w:themeColor="accent1" w:themeTint="FF" w:themeShade="BF"/>
                <w:sz w:val="22"/>
                <w:szCs w:val="22"/>
                <w:lang w:bidi="es-ES"/>
              </w:rPr>
              <w:t>conocimientos</w:t>
            </w:r>
          </w:p>
          <w:p w:rsidRPr="00854F41" w:rsidR="00094D3E" w:rsidP="7115168B" w:rsidRDefault="00094D3E" w14:paraId="0F55FDFF" w14:textId="61AF58BC">
            <w:pPr>
              <w:pStyle w:val="Normal"/>
            </w:pPr>
            <w:r w:rsidRPr="7115168B" w:rsidR="7115168B">
              <w:rPr>
                <w:rFonts w:ascii="Bembo" w:hAnsi="Bembo" w:eastAsia="Bembo" w:cs="Bembo"/>
                <w:noProof w:val="0"/>
                <w:sz w:val="18"/>
                <w:szCs w:val="18"/>
                <w:lang w:val="es-ES"/>
              </w:rPr>
              <w:t>Curso Udemy: Angular: De cero a experto creando aplicaciones (Angular 9+)</w:t>
            </w:r>
          </w:p>
          <w:p w:rsidRPr="00854F41" w:rsidR="00094D3E" w:rsidP="7115168B" w:rsidRDefault="00094D3E" w14:paraId="4C36A376" w14:textId="7084E014">
            <w:pPr>
              <w:pStyle w:val="Normal"/>
              <w:rPr>
                <w:rFonts w:ascii="Bembo" w:hAnsi="Bembo" w:eastAsia="Bembo" w:cs="Bembo"/>
                <w:noProof w:val="0"/>
                <w:sz w:val="18"/>
                <w:szCs w:val="18"/>
                <w:lang w:val="es-ES"/>
              </w:rPr>
            </w:pPr>
            <w:r w:rsidRPr="7115168B" w:rsidR="7115168B">
              <w:rPr>
                <w:rFonts w:ascii="Bembo" w:hAnsi="Bembo" w:eastAsia="Bembo" w:cs="Bembo"/>
                <w:noProof w:val="0"/>
                <w:sz w:val="18"/>
                <w:szCs w:val="18"/>
                <w:lang w:val="es-ES"/>
              </w:rPr>
              <w:t>Curso Udemy: Git y GitHub Completo Desde Cero</w:t>
            </w:r>
          </w:p>
          <w:p w:rsidRPr="00854F41" w:rsidR="00094D3E" w:rsidP="7115168B" w:rsidRDefault="00094D3E" w14:paraId="615FDABE" w14:textId="6DF71466">
            <w:pPr>
              <w:pStyle w:val="Normal"/>
              <w:rPr>
                <w:rFonts w:ascii="Bembo" w:hAnsi="Bembo" w:eastAsia="Bembo" w:cs="Bembo"/>
                <w:noProof w:val="0"/>
                <w:sz w:val="18"/>
                <w:szCs w:val="18"/>
                <w:lang w:val="es-ES"/>
              </w:rPr>
            </w:pPr>
            <w:r w:rsidRPr="7115168B" w:rsidR="7115168B">
              <w:rPr>
                <w:rFonts w:ascii="Bembo" w:hAnsi="Bembo" w:eastAsia="Bembo" w:cs="Bembo"/>
                <w:noProof w:val="0"/>
                <w:sz w:val="18"/>
                <w:szCs w:val="18"/>
                <w:lang w:val="es-ES"/>
              </w:rPr>
              <w:t>Curso Udemy: jQuery: De cero a avanzado mediante ejercicios prácticos.</w:t>
            </w:r>
          </w:p>
        </w:tc>
      </w:tr>
    </w:tbl>
    <w:p w:rsidRPr="00F51B82" w:rsidR="0043117B" w:rsidP="000C45FF" w:rsidRDefault="00220E11" w14:paraId="7A4BBB8C" w14:textId="77777777">
      <w:pPr>
        <w:tabs>
          <w:tab w:val="left" w:pos="990"/>
        </w:tabs>
        <w:rPr>
          <w:rFonts w:ascii="Bembo" w:hAnsi="Bembo"/>
        </w:rPr>
      </w:pPr>
    </w:p>
    <w:sectPr w:rsidRPr="00F51B82" w:rsidR="0043117B" w:rsidSect="0059649E">
      <w:headerReference w:type="default" r:id="rId11"/>
      <w:pgSz w:w="11906" w:h="16838" w:orient="portrait" w:code="9"/>
      <w:pgMar w:top="720" w:right="720" w:bottom="720" w:left="720" w:header="720" w:footer="720" w:gutter="0"/>
      <w:cols w:space="720"/>
      <w:docGrid w:linePitch="360"/>
      <w:footerReference w:type="default" r:id="R631ec9a7588c46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11" w:rsidP="000C45FF" w:rsidRDefault="00220E11" w14:paraId="7AD2ECDE" w14:textId="77777777">
      <w:r>
        <w:separator/>
      </w:r>
    </w:p>
  </w:endnote>
  <w:endnote w:type="continuationSeparator" w:id="0">
    <w:p w:rsidR="00220E11" w:rsidP="000C45FF" w:rsidRDefault="00220E11" w14:paraId="16194F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85"/>
      <w:gridCol w:w="3585"/>
      <w:gridCol w:w="3585"/>
    </w:tblGrid>
    <w:tr w:rsidR="41EAE700" w:rsidTr="41EAE700" w14:paraId="52CF6136">
      <w:tc>
        <w:tcPr>
          <w:tcW w:w="3585" w:type="dxa"/>
          <w:tcMar/>
        </w:tcPr>
        <w:p w:rsidR="41EAE700" w:rsidP="41EAE700" w:rsidRDefault="41EAE700" w14:paraId="4B0AF838" w14:textId="5228FDEB">
          <w:pPr>
            <w:pStyle w:val="Encabezado"/>
            <w:bidi w:val="0"/>
            <w:ind w:left="-115"/>
            <w:jc w:val="left"/>
          </w:pPr>
        </w:p>
      </w:tc>
      <w:tc>
        <w:tcPr>
          <w:tcW w:w="3585" w:type="dxa"/>
          <w:tcMar/>
        </w:tcPr>
        <w:p w:rsidR="41EAE700" w:rsidP="41EAE700" w:rsidRDefault="41EAE700" w14:paraId="131FEB1B" w14:textId="14262BF6">
          <w:pPr>
            <w:pStyle w:val="Encabezado"/>
            <w:bidi w:val="0"/>
            <w:jc w:val="center"/>
          </w:pPr>
        </w:p>
      </w:tc>
      <w:tc>
        <w:tcPr>
          <w:tcW w:w="3585" w:type="dxa"/>
          <w:tcMar/>
        </w:tcPr>
        <w:p w:rsidR="41EAE700" w:rsidP="41EAE700" w:rsidRDefault="41EAE700" w14:paraId="02AD48C0" w14:textId="4649FC94">
          <w:pPr>
            <w:pStyle w:val="Encabezado"/>
            <w:bidi w:val="0"/>
            <w:ind w:right="-115"/>
            <w:jc w:val="right"/>
          </w:pPr>
        </w:p>
      </w:tc>
    </w:tr>
  </w:tbl>
  <w:p w:rsidR="41EAE700" w:rsidP="41EAE700" w:rsidRDefault="41EAE700" w14:paraId="6489CBE0" w14:textId="7E844D7C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11" w:rsidP="000C45FF" w:rsidRDefault="00220E11" w14:paraId="525F1368" w14:textId="77777777">
      <w:r>
        <w:separator/>
      </w:r>
    </w:p>
  </w:footnote>
  <w:footnote w:type="continuationSeparator" w:id="0">
    <w:p w:rsidR="00220E11" w:rsidP="000C45FF" w:rsidRDefault="00220E11" w14:paraId="3ABC1F9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p14">
  <w:p w:rsidRPr="0059649E" w:rsidR="000C45FF" w:rsidRDefault="000C45FF" w14:paraId="2DC99995" w14:textId="77777777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0C757E5" wp14:editId="5A83E11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E5AA537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2"/>
    <w:rsid w:val="00031830"/>
    <w:rsid w:val="00036450"/>
    <w:rsid w:val="00075675"/>
    <w:rsid w:val="00094499"/>
    <w:rsid w:val="00094D3E"/>
    <w:rsid w:val="000C45FF"/>
    <w:rsid w:val="000E3FD1"/>
    <w:rsid w:val="00100683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0E11"/>
    <w:rsid w:val="002400EB"/>
    <w:rsid w:val="00253B50"/>
    <w:rsid w:val="002559EC"/>
    <w:rsid w:val="00256CF7"/>
    <w:rsid w:val="00274C9A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A442E"/>
    <w:rsid w:val="005E39D5"/>
    <w:rsid w:val="005E7BC5"/>
    <w:rsid w:val="00600670"/>
    <w:rsid w:val="0062123A"/>
    <w:rsid w:val="00646E75"/>
    <w:rsid w:val="00670B97"/>
    <w:rsid w:val="006771D0"/>
    <w:rsid w:val="00715FCB"/>
    <w:rsid w:val="00743101"/>
    <w:rsid w:val="007775E1"/>
    <w:rsid w:val="007867A0"/>
    <w:rsid w:val="007927F5"/>
    <w:rsid w:val="00802CA0"/>
    <w:rsid w:val="00854F41"/>
    <w:rsid w:val="009260CD"/>
    <w:rsid w:val="00943E28"/>
    <w:rsid w:val="00952C25"/>
    <w:rsid w:val="009A09AC"/>
    <w:rsid w:val="009D317B"/>
    <w:rsid w:val="00A2118D"/>
    <w:rsid w:val="00A7758B"/>
    <w:rsid w:val="00AD76E2"/>
    <w:rsid w:val="00B20152"/>
    <w:rsid w:val="00B359E4"/>
    <w:rsid w:val="00B57D98"/>
    <w:rsid w:val="00B70850"/>
    <w:rsid w:val="00BB3227"/>
    <w:rsid w:val="00C066B6"/>
    <w:rsid w:val="00C37BA1"/>
    <w:rsid w:val="00C4674C"/>
    <w:rsid w:val="00C506CF"/>
    <w:rsid w:val="00C72BED"/>
    <w:rsid w:val="00C9578B"/>
    <w:rsid w:val="00CB0055"/>
    <w:rsid w:val="00CC0C6D"/>
    <w:rsid w:val="00CC54E0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97D0B"/>
    <w:rsid w:val="00EE4C8D"/>
    <w:rsid w:val="00F51B82"/>
    <w:rsid w:val="00F60274"/>
    <w:rsid w:val="00F77FB9"/>
    <w:rsid w:val="00F94526"/>
    <w:rsid w:val="00FA0B46"/>
    <w:rsid w:val="00FB068F"/>
    <w:rsid w:val="0E5AA537"/>
    <w:rsid w:val="41EAE700"/>
    <w:rsid w:val="63777903"/>
    <w:rsid w:val="7115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D88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EE4C8D"/>
    <w:rPr>
      <w:rFonts w:ascii="Century Gothic" w:hAnsi="Century Gothic" w:eastAsiaTheme="majorEastAsia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styleId="TtuloCar" w:customStyle="1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styleId="Ttulo1Car" w:customStyle="1">
    <w:name w:val="Título 1 Car"/>
    <w:basedOn w:val="Fuentedeprrafopredeter"/>
    <w:link w:val="Ttulo1"/>
    <w:uiPriority w:val="9"/>
    <w:rsid w:val="00EE4C8D"/>
    <w:rPr>
      <w:rFonts w:ascii="Century Gothic" w:hAnsi="Century Gothic" w:eastAsiaTheme="majorEastAsia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styleId="FechaCar" w:customStyle="1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styleId="Mencinnoresuelta1" w:customStyle="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tuloCar" w:customStyle="1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styleId="Ttulo3Car" w:customStyle="1">
    <w:name w:val="Título 3 Car"/>
    <w:basedOn w:val="Fuentedeprrafopredeter"/>
    <w:link w:val="Ttulo3"/>
    <w:uiPriority w:val="9"/>
    <w:rsid w:val="00EE4C8D"/>
    <w:rPr>
      <w:rFonts w:ascii="Century Gothic" w:hAnsi="Century Gothic" w:eastAsiaTheme="majorEastAsia" w:cstheme="majorBidi"/>
      <w:b/>
      <w:caps/>
      <w:color w:val="548AB7" w:themeColor="accent1" w:themeShade="BF"/>
      <w:sz w:val="22"/>
    </w:rPr>
  </w:style>
  <w:style w:type="character" w:styleId="Ttulo4Car" w:customStyle="1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styleId="1" w:customStyle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themeTint="BF" w:sz="8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themeTint="BF" w:sz="6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themeTint="BF" w:sz="8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themeTint="BF" w:sz="6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themeTint="BF" w:sz="8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themeTint="BF" w:sz="6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themeTint="BF" w:sz="8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themeTint="BF" w:sz="6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C8D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9F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CBDB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styleId="10" w:customStyle="1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EE4C8D"/>
    <w:rPr>
      <w:rFonts w:ascii="Century Gothic" w:hAnsi="Century Gothic" w:eastAsiaTheme="majorEastAsia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themeShade="99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themeShade="99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themeShade="99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themeShade="99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themeShade="99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themeShade="99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hAnsi="Microsoft YaHei UI" w:eastAsia="Microsoft YaHei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E4C8D"/>
    <w:rPr>
      <w:rFonts w:ascii="Microsoft YaHei UI" w:hAnsi="Microsoft YaHei UI" w:eastAsia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Space="180" w:wrap="auto" w:hAnchor="page" w:xAlign="center" w:yAlign="bottom" w:hRule="exact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color="94B6D2" w:themeColor="accent1" w:sz="2" w:space="10"/>
        <w:left w:val="single" w:color="94B6D2" w:themeColor="accent1" w:sz="2" w:space="10"/>
        <w:bottom w:val="single" w:color="94B6D2" w:themeColor="accent1" w:sz="2" w:space="10"/>
        <w:right w:val="single" w:color="94B6D2" w:themeColor="accent1" w:sz="2" w:space="10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hAnsi="Microsoft YaHei UI" w:eastAsia="Microsoft YaHei UI"/>
      <w:szCs w:val="18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EE4C8D"/>
    <w:rPr>
      <w:rFonts w:ascii="Microsoft YaHei UI" w:hAnsi="Microsoft YaHei UI" w:eastAsia="Microsoft YaHei UI"/>
      <w:sz w:val="18"/>
      <w:szCs w:val="1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E4C8D"/>
    <w:rPr>
      <w:rFonts w:ascii="Century Gothic" w:hAnsi="Century Gothic" w:eastAsiaTheme="majorEastAsia" w:cstheme="majorBidi"/>
      <w:color w:val="548AB7" w:themeColor="accent1" w:themeShade="BF"/>
      <w:sz w:val="18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E4C8D"/>
    <w:rPr>
      <w:rFonts w:ascii="Century Gothic" w:hAnsi="Century Gothic" w:eastAsiaTheme="majorEastAsia" w:cstheme="majorBidi"/>
      <w:color w:val="345C7D" w:themeColor="accent1" w:themeShade="7F"/>
      <w:sz w:val="18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E4C8D"/>
    <w:rPr>
      <w:rFonts w:ascii="Century Gothic" w:hAnsi="Century Gothic" w:eastAsiaTheme="majorEastAsia" w:cstheme="majorBidi"/>
      <w:i/>
      <w:iCs/>
      <w:color w:val="345C7D" w:themeColor="accent1" w:themeShade="7F"/>
      <w:sz w:val="18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E4C8D"/>
    <w:rPr>
      <w:rFonts w:ascii="Century Gothic" w:hAnsi="Century Gothic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E4C8D"/>
    <w:rPr>
      <w:rFonts w:ascii="Century Gothic" w:hAnsi="Century Gothic" w:eastAsiaTheme="majorEastAs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color="94B6D2" w:themeColor="accent1" w:sz="4" w:space="10"/>
        <w:bottom w:val="single" w:color="94B6D2" w:themeColor="accent1" w:sz="4" w:space="10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styleId="11" w:customStyle="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styleId="12" w:customStyle="1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styleId="SaludoCar" w:customStyle="1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image" Target="/media/image3.png" Id="R02d4bea956684efd" /><Relationship Type="http://schemas.openxmlformats.org/officeDocument/2006/relationships/hyperlink" Target="https://nerinni.github.io/" TargetMode="External" Id="R67ff38ace137488b" /><Relationship Type="http://schemas.openxmlformats.org/officeDocument/2006/relationships/footer" Target="/word/footer.xml" Id="R631ec9a7588c46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ce\AppData\Local\Packages\Microsoft.Office.Desktop_8wekyb3d8bbwe\LocalCache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A35A8C4A164630B09059633822E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D028-51C7-4EB4-BB3B-BE857F2A88E1}"/>
      </w:docPartPr>
      <w:docPartBody>
        <w:p w:rsidR="007C7C68" w:rsidRDefault="005A6943">
          <w:pPr>
            <w:pStyle w:val="21A35A8C4A164630B09059633822EAE5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5EEEF2B16CB4F47BD4CA15B17CA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A5BB2-AB92-4EC4-8D46-FD202BD69CEE}"/>
      </w:docPartPr>
      <w:docPartBody>
        <w:p w:rsidR="007C7C68" w:rsidRDefault="005A6943">
          <w:pPr>
            <w:pStyle w:val="75EEEF2B16CB4F47BD4CA15B17CA395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65975F7527B4F728E2E02799328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E2D3-40E3-49ED-AEF4-D22D9727B7EC}"/>
      </w:docPartPr>
      <w:docPartBody>
        <w:p w:rsidR="007C7C68" w:rsidRDefault="005A6943">
          <w:pPr>
            <w:pStyle w:val="765975F7527B4F728E2E02799328643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8E0D32DE03E47A38852E4B64291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E1AD-7B81-41B4-9FC1-5483B95642D7}"/>
      </w:docPartPr>
      <w:docPartBody>
        <w:p w:rsidR="007C7C68" w:rsidRDefault="005A6943">
          <w:pPr>
            <w:pStyle w:val="98E0D32DE03E47A38852E4B642919C00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88560468767C4F5A95C55FB72E3FF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E441-C70B-490F-BBF5-EF5A649A749A}"/>
      </w:docPartPr>
      <w:docPartBody>
        <w:p w:rsidR="007C7C68" w:rsidRDefault="005A6943">
          <w:pPr>
            <w:pStyle w:val="88560468767C4F5A95C55FB72E3FF291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FCFDE8D62744B768EEF59D11DB74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4484-0489-4D3F-944D-6B8F732F9971}"/>
      </w:docPartPr>
      <w:docPartBody>
        <w:p w:rsidR="007C7C68" w:rsidRDefault="005A6943">
          <w:pPr>
            <w:pStyle w:val="2FCFDE8D62744B768EEF59D11DB74D25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F609697124C645BF94A190B15A61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6175-6218-4337-800E-598D73134171}"/>
      </w:docPartPr>
      <w:docPartBody>
        <w:p w:rsidR="007C7C68" w:rsidRDefault="005A6943">
          <w:pPr>
            <w:pStyle w:val="F609697124C645BF94A190B15A6166F2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CC12AF21D38466DB8B20AFFFF52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97633-D016-45A7-9C7F-5CDF4A978246}"/>
      </w:docPartPr>
      <w:docPartBody>
        <w:p w:rsidR="007C7C68" w:rsidRDefault="005A6943">
          <w:pPr>
            <w:pStyle w:val="1CC12AF21D38466DB8B20AFFFF5224A8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43"/>
    <w:rsid w:val="000278FF"/>
    <w:rsid w:val="005A6943"/>
    <w:rsid w:val="007C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65DACDDD984B3D83F26D5055FCD826">
    <w:name w:val="1665DACDDD984B3D83F26D5055FCD826"/>
  </w:style>
  <w:style w:type="paragraph" w:customStyle="1" w:styleId="9DDDE182F6EF43A28A257B97E16FDDEB">
    <w:name w:val="9DDDE182F6EF43A28A257B97E16FDDEB"/>
  </w:style>
  <w:style w:type="paragraph" w:customStyle="1" w:styleId="21A35A8C4A164630B09059633822EAE5">
    <w:name w:val="21A35A8C4A164630B09059633822EAE5"/>
  </w:style>
  <w:style w:type="paragraph" w:customStyle="1" w:styleId="A62F5F5218D5464EA76507344E97EEFB">
    <w:name w:val="A62F5F5218D5464EA76507344E97EEFB"/>
  </w:style>
  <w:style w:type="paragraph" w:customStyle="1" w:styleId="75EEEF2B16CB4F47BD4CA15B17CA395D">
    <w:name w:val="75EEEF2B16CB4F47BD4CA15B17CA395D"/>
  </w:style>
  <w:style w:type="paragraph" w:customStyle="1" w:styleId="765975F7527B4F728E2E02799328643E">
    <w:name w:val="765975F7527B4F728E2E02799328643E"/>
  </w:style>
  <w:style w:type="paragraph" w:customStyle="1" w:styleId="EE7FB2706589451C818685497E6D01D0">
    <w:name w:val="EE7FB2706589451C818685497E6D01D0"/>
  </w:style>
  <w:style w:type="paragraph" w:customStyle="1" w:styleId="98E0D32DE03E47A38852E4B642919C00">
    <w:name w:val="98E0D32DE03E47A38852E4B642919C00"/>
  </w:style>
  <w:style w:type="paragraph" w:customStyle="1" w:styleId="CA6B39B562954BD8B16C332B27177AA5">
    <w:name w:val="CA6B39B562954BD8B16C332B27177AA5"/>
  </w:style>
  <w:style w:type="paragraph" w:customStyle="1" w:styleId="88560468767C4F5A95C55FB72E3FF291">
    <w:name w:val="88560468767C4F5A95C55FB72E3FF291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840A2BBA43B4D369D635018330F9932">
    <w:name w:val="7840A2BBA43B4D369D635018330F9932"/>
  </w:style>
  <w:style w:type="paragraph" w:customStyle="1" w:styleId="2FCFDE8D62744B768EEF59D11DB74D25">
    <w:name w:val="2FCFDE8D62744B768EEF59D11DB74D25"/>
  </w:style>
  <w:style w:type="paragraph" w:customStyle="1" w:styleId="FC5999CB576E434FB21A83B9110263D7">
    <w:name w:val="FC5999CB576E434FB21A83B9110263D7"/>
  </w:style>
  <w:style w:type="paragraph" w:customStyle="1" w:styleId="C8C0CABD4ED840BD8CD6295DBBA44526">
    <w:name w:val="C8C0CABD4ED840BD8CD6295DBBA44526"/>
  </w:style>
  <w:style w:type="paragraph" w:customStyle="1" w:styleId="49BAF3DA67CB4AF99C3DAA0E62D630C0">
    <w:name w:val="49BAF3DA67CB4AF99C3DAA0E62D630C0"/>
  </w:style>
  <w:style w:type="paragraph" w:customStyle="1" w:styleId="7F08D85D56914FA1955951C890897B29">
    <w:name w:val="7F08D85D56914FA1955951C890897B29"/>
  </w:style>
  <w:style w:type="paragraph" w:customStyle="1" w:styleId="F609697124C645BF94A190B15A6166F2">
    <w:name w:val="F609697124C645BF94A190B15A6166F2"/>
  </w:style>
  <w:style w:type="paragraph" w:customStyle="1" w:styleId="8152870708D54ECAA1BCB1BAA900EF47">
    <w:name w:val="8152870708D54ECAA1BCB1BAA900EF47"/>
  </w:style>
  <w:style w:type="paragraph" w:customStyle="1" w:styleId="E205F045E3E244D4B64692B108A11335">
    <w:name w:val="E205F045E3E244D4B64692B108A11335"/>
  </w:style>
  <w:style w:type="paragraph" w:customStyle="1" w:styleId="3C6C3DACD55B4310B6C991FEB86AC9FB">
    <w:name w:val="3C6C3DACD55B4310B6C991FEB86AC9FB"/>
  </w:style>
  <w:style w:type="paragraph" w:customStyle="1" w:styleId="C80F7302E76B481AB56304BBE39C197E">
    <w:name w:val="C80F7302E76B481AB56304BBE39C197E"/>
  </w:style>
  <w:style w:type="paragraph" w:customStyle="1" w:styleId="DCD2220238FE4951887C09F5CD8880DF">
    <w:name w:val="DCD2220238FE4951887C09F5CD8880DF"/>
  </w:style>
  <w:style w:type="paragraph" w:customStyle="1" w:styleId="68D51B0D6C274CF1822A90E4CF07784F">
    <w:name w:val="68D51B0D6C274CF1822A90E4CF07784F"/>
  </w:style>
  <w:style w:type="paragraph" w:customStyle="1" w:styleId="B7843E63D5594945A8E2463AEBC9A562">
    <w:name w:val="B7843E63D5594945A8E2463AEBC9A562"/>
  </w:style>
  <w:style w:type="paragraph" w:customStyle="1" w:styleId="8AE94E8D026E43A2A5075717A4DF1B43">
    <w:name w:val="8AE94E8D026E43A2A5075717A4DF1B43"/>
  </w:style>
  <w:style w:type="paragraph" w:customStyle="1" w:styleId="1CC12AF21D38466DB8B20AFFFF5224A8">
    <w:name w:val="1CC12AF21D38466DB8B20AFFFF5224A8"/>
  </w:style>
  <w:style w:type="paragraph" w:customStyle="1" w:styleId="9B0F0ECA24184E2884F5BC11F1EABC47">
    <w:name w:val="9B0F0ECA24184E2884F5BC11F1EABC47"/>
  </w:style>
  <w:style w:type="paragraph" w:customStyle="1" w:styleId="D84CDEBC0CFF41A984F8A8A625F87C7E">
    <w:name w:val="D84CDEBC0CFF41A984F8A8A625F87C7E"/>
  </w:style>
  <w:style w:type="paragraph" w:customStyle="1" w:styleId="4D920E35D3084BD88E5B0343EA5753FF">
    <w:name w:val="4D920E35D3084BD88E5B0343EA5753FF"/>
  </w:style>
  <w:style w:type="paragraph" w:customStyle="1" w:styleId="C334BCF176DE402EA0C54F182D7B8A09">
    <w:name w:val="C334BCF176DE402EA0C54F182D7B8A09"/>
  </w:style>
  <w:style w:type="paragraph" w:customStyle="1" w:styleId="E9455895FA1E4C22ACDE399936D6CCFD">
    <w:name w:val="E9455895FA1E4C22ACDE399936D6CCFD"/>
  </w:style>
  <w:style w:type="paragraph" w:customStyle="1" w:styleId="9FBDD17064BC401FACEE2B162D99AA2B">
    <w:name w:val="9FBDD17064BC401FACEE2B162D99AA2B"/>
  </w:style>
  <w:style w:type="paragraph" w:customStyle="1" w:styleId="B1781B58F7BE45DA94C67C96D8DAD1E2">
    <w:name w:val="B1781B58F7BE45DA94C67C96D8DAD1E2"/>
  </w:style>
  <w:style w:type="paragraph" w:customStyle="1" w:styleId="9BE963B672A941C983C78747E2F0D568">
    <w:name w:val="9BE963B672A941C983C78747E2F0D568"/>
  </w:style>
  <w:style w:type="paragraph" w:customStyle="1" w:styleId="F07093842E634E2A8AD4BB709B162CE2">
    <w:name w:val="F07093842E634E2A8AD4BB709B162CE2"/>
  </w:style>
  <w:style w:type="paragraph" w:customStyle="1" w:styleId="80756ED37A604917875DE7F687A22168">
    <w:name w:val="80756ED37A604917875DE7F687A22168"/>
  </w:style>
  <w:style w:type="paragraph" w:customStyle="1" w:styleId="A276F5C531C349AE9EA5BA81E2651E17">
    <w:name w:val="A276F5C531C349AE9EA5BA81E2651E17"/>
  </w:style>
  <w:style w:type="paragraph" w:customStyle="1" w:styleId="79246B0DC0354B789C8D907917B7FE6B">
    <w:name w:val="79246B0DC0354B789C8D907917B7FE6B"/>
  </w:style>
  <w:style w:type="paragraph" w:customStyle="1" w:styleId="84CB691B5CDF4D1A8EE98069159F91C2">
    <w:name w:val="84CB691B5CDF4D1A8EE98069159F91C2"/>
  </w:style>
  <w:style w:type="paragraph" w:customStyle="1" w:styleId="23F28476DAB84E0EB3EEC4B285438CF4">
    <w:name w:val="23F28476DAB84E0EB3EEC4B285438CF4"/>
  </w:style>
  <w:style w:type="paragraph" w:customStyle="1" w:styleId="0C9976F069974D17A0D3645011EF3A62">
    <w:name w:val="0C9976F069974D17A0D3645011EF3A6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F1FED8C477914722B287B4C58934CB1C">
    <w:name w:val="F1FED8C477914722B287B4C58934CB1C"/>
  </w:style>
  <w:style w:type="paragraph" w:customStyle="1" w:styleId="F2DB5E8BA61E4104A6E0DDA90D739460">
    <w:name w:val="F2DB5E8BA61E4104A6E0DDA90D739460"/>
    <w:rsid w:val="005A69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Currículum vítae azul y gris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Neri Espinola</lastModifiedBy>
  <revision>5</revision>
  <dcterms:created xsi:type="dcterms:W3CDTF">2020-01-08T14:48:00.0000000Z</dcterms:created>
  <dcterms:modified xsi:type="dcterms:W3CDTF">2020-03-04T02:58:12.7244353Z</dcterms:modified>
</coreProperties>
</file>